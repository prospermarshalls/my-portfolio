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4C733" w14:textId="4402EE3B" w:rsidR="0006540B" w:rsidRDefault="008C3EA6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929122E0CEB14613BDDEF3E59704EAC6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FF367A">
            <w:t>18, Itanlaye street,</w:t>
          </w:r>
          <w:r w:rsidR="0086794F">
            <w:t xml:space="preserve"> </w:t>
          </w:r>
          <w:r w:rsidR="00FF367A">
            <w:t>Ikotun</w:t>
          </w:r>
        </w:sdtContent>
      </w:sdt>
      <w:r w:rsidR="0086794F">
        <w:t>, Alimosho,</w:t>
      </w:r>
    </w:p>
    <w:sdt>
      <w:sdtPr>
        <w:alias w:val="Category"/>
        <w:tag w:val=""/>
        <w:id w:val="1543715586"/>
        <w:placeholder>
          <w:docPart w:val="AA8CB54DA77040DD8E8700BB5BE92C06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680ABAC1" w14:textId="74EA8B0D" w:rsidR="0006540B" w:rsidRDefault="00094B1D">
          <w:pPr>
            <w:pStyle w:val="ContactInfo"/>
          </w:pPr>
          <w:r>
            <w:t>Lagos State</w:t>
          </w:r>
          <w:r w:rsidR="00FF367A">
            <w:t>,</w:t>
          </w:r>
          <w:r w:rsidR="0086794F">
            <w:t xml:space="preserve"> Nigeria.</w:t>
          </w:r>
        </w:p>
      </w:sdtContent>
    </w:sdt>
    <w:p w14:paraId="7EAB6609" w14:textId="33BF10CE" w:rsidR="0006540B" w:rsidRDefault="008C3EA6">
      <w:pPr>
        <w:pStyle w:val="ContactInfo"/>
      </w:pPr>
      <w:sdt>
        <w:sdtPr>
          <w:alias w:val="Telephone"/>
          <w:tag w:val="Telephone"/>
          <w:id w:val="599758962"/>
          <w:placeholder>
            <w:docPart w:val="84315A3BA7D34B979F049F9924F523D6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86794F">
            <w:t xml:space="preserve">+234 </w:t>
          </w:r>
          <w:r w:rsidR="00094B1D">
            <w:t>8136095561</w:t>
          </w:r>
          <w:r w:rsidR="00FF367A">
            <w:t>,</w:t>
          </w:r>
        </w:sdtContent>
      </w:sdt>
    </w:p>
    <w:sdt>
      <w:sdtPr>
        <w:alias w:val="Website"/>
        <w:tag w:val="Website"/>
        <w:id w:val="48967594"/>
        <w:placeholder>
          <w:docPart w:val="3EDCD6510FE74B46BF9C7D90DE12B900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14:paraId="10766501" w14:textId="5BDA0882" w:rsidR="0006540B" w:rsidRDefault="00FF367A">
          <w:pPr>
            <w:pStyle w:val="ContactInfo"/>
          </w:pPr>
          <w:r>
            <w:t>myportfolio</w:t>
          </w:r>
          <w:r w:rsidR="00094B1D">
            <w:t>.com</w:t>
          </w:r>
          <w:r>
            <w:t>,</w:t>
          </w:r>
        </w:p>
      </w:sdtContent>
    </w:sdt>
    <w:sdt>
      <w:sdtPr>
        <w:rPr>
          <w:rStyle w:val="Emphasis"/>
        </w:rPr>
        <w:alias w:val="Email"/>
        <w:tag w:val=""/>
        <w:id w:val="1889536063"/>
        <w:placeholder>
          <w:docPart w:val="43FBDB97251F48A395BCD2A7885724F6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14:paraId="290D830C" w14:textId="7C831000" w:rsidR="0006540B" w:rsidRDefault="00094B1D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prospermarshalls@gmail.com</w:t>
          </w:r>
          <w:r w:rsidR="00FF367A">
            <w:rPr>
              <w:rStyle w:val="Emphasis"/>
            </w:rPr>
            <w:t>.</w:t>
          </w:r>
        </w:p>
      </w:sdtContent>
    </w:sdt>
    <w:p w14:paraId="0669393B" w14:textId="46892F91" w:rsidR="0006540B" w:rsidRDefault="008C3EA6">
      <w:pPr>
        <w:pStyle w:val="Name"/>
      </w:pPr>
      <w:sdt>
        <w:sdtPr>
          <w:alias w:val="Your Name"/>
          <w:tag w:val=""/>
          <w:id w:val="1197042864"/>
          <w:placeholder>
            <w:docPart w:val="90971FB97C8440F0B6AA5F380422E60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620F3D">
            <w:t>Marshall Prosper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4A18D3" w14:paraId="5C7233C7" w14:textId="12A13C9C" w:rsidTr="004A18D3">
        <w:tc>
          <w:tcPr>
            <w:tcW w:w="1778" w:type="dxa"/>
          </w:tcPr>
          <w:p w14:paraId="0DC5460F" w14:textId="77777777" w:rsidR="004A18D3" w:rsidRDefault="004A18D3" w:rsidP="004A18D3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</w:tcPr>
          <w:p w14:paraId="641D54B6" w14:textId="77777777" w:rsidR="004A18D3" w:rsidRDefault="004A18D3" w:rsidP="004A18D3"/>
        </w:tc>
        <w:tc>
          <w:tcPr>
            <w:tcW w:w="7830" w:type="dxa"/>
          </w:tcPr>
          <w:p w14:paraId="4E9EE4B8" w14:textId="1D2FD40B" w:rsidR="004A18D3" w:rsidRDefault="004A18D3" w:rsidP="004A18D3">
            <w:r>
              <w:t>I am a dedicated Software Engineer seeking a challenging role In an innovative and tech driven company where I can utilize my skills in Frontend web development to drive growth and progress.</w:t>
            </w:r>
          </w:p>
        </w:tc>
      </w:tr>
      <w:tr w:rsidR="004A18D3" w14:paraId="108B606F" w14:textId="77777777" w:rsidTr="004A18D3">
        <w:tc>
          <w:tcPr>
            <w:tcW w:w="1778" w:type="dxa"/>
          </w:tcPr>
          <w:p w14:paraId="2439372E" w14:textId="77777777" w:rsidR="004A18D3" w:rsidRDefault="004A18D3" w:rsidP="004A18D3">
            <w:pPr>
              <w:pStyle w:val="Heading1"/>
            </w:pPr>
            <w:r>
              <w:t>Skills &amp; Abilities</w:t>
            </w:r>
          </w:p>
        </w:tc>
        <w:tc>
          <w:tcPr>
            <w:tcW w:w="472" w:type="dxa"/>
          </w:tcPr>
          <w:p w14:paraId="4206AA0A" w14:textId="77777777" w:rsidR="004A18D3" w:rsidRDefault="004A18D3" w:rsidP="004A18D3"/>
        </w:tc>
        <w:tc>
          <w:tcPr>
            <w:tcW w:w="7830" w:type="dxa"/>
          </w:tcPr>
          <w:p w14:paraId="41C72962" w14:textId="38A16612" w:rsidR="004A18D3" w:rsidRDefault="004A18D3" w:rsidP="004A18D3">
            <w:pPr>
              <w:pStyle w:val="ResumeText"/>
            </w:pPr>
            <w:r>
              <w:t>I am proficient in the following programming languages and framework HTML, CSS, Tailwind,</w:t>
            </w:r>
            <w:r w:rsidR="0086794F">
              <w:t xml:space="preserve"> </w:t>
            </w:r>
            <w:r>
              <w:t>Javascript and React.</w:t>
            </w:r>
          </w:p>
        </w:tc>
      </w:tr>
      <w:tr w:rsidR="004A18D3" w14:paraId="380DB67A" w14:textId="77777777" w:rsidTr="004A18D3">
        <w:tc>
          <w:tcPr>
            <w:tcW w:w="1778" w:type="dxa"/>
          </w:tcPr>
          <w:p w14:paraId="4DFF2EE8" w14:textId="77777777" w:rsidR="004A18D3" w:rsidRDefault="004A18D3" w:rsidP="004A18D3">
            <w:pPr>
              <w:pStyle w:val="Heading1"/>
            </w:pPr>
            <w:r>
              <w:t>Experience</w:t>
            </w:r>
          </w:p>
        </w:tc>
        <w:tc>
          <w:tcPr>
            <w:tcW w:w="472" w:type="dxa"/>
          </w:tcPr>
          <w:p w14:paraId="51B7570B" w14:textId="77777777" w:rsidR="004A18D3" w:rsidRDefault="004A18D3" w:rsidP="004A18D3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0654BA738F344E569768CBD1C906085C"/>
                  </w:placeholder>
                  <w15:color w:val="C0C0C0"/>
                  <w15:repeatingSectionItem/>
                </w:sdtPr>
                <w:sdtContent>
                  <w:p w14:paraId="019315E5" w14:textId="514ED213" w:rsidR="004A18D3" w:rsidRDefault="004A18D3" w:rsidP="004A18D3">
                    <w:pPr>
                      <w:pStyle w:val="Heading2"/>
                    </w:pPr>
                    <w:r>
                      <w:t>JUNIOR FRONTEND</w:t>
                    </w:r>
                    <w:r w:rsidR="0086794F">
                      <w:t xml:space="preserve"> WEB</w:t>
                    </w:r>
                    <w:r>
                      <w:t xml:space="preserve"> DEVELOPER, STARLAB ACADEMY</w:t>
                    </w:r>
                  </w:p>
                  <w:p w14:paraId="02BB9DF4" w14:textId="415FF01F" w:rsidR="004A18D3" w:rsidRDefault="004A18D3" w:rsidP="004A18D3">
                    <w:pPr>
                      <w:pStyle w:val="ResumeText"/>
                    </w:pPr>
                    <w:r>
                      <w:t>June 19 - Present</w:t>
                    </w:r>
                  </w:p>
                  <w:p w14:paraId="5F220B05" w14:textId="2D4ACFC4" w:rsidR="004A18D3" w:rsidRDefault="004A18D3" w:rsidP="004A18D3">
                    <w:r>
                      <w:t>I’m in charge of</w:t>
                    </w:r>
                    <w:r w:rsidR="0086794F">
                      <w:t xml:space="preserve"> </w:t>
                    </w:r>
                    <w:r>
                      <w:t xml:space="preserve">maintaining the companies legacy code and I worked on  the Kescreative.media website. </w:t>
                    </w:r>
                  </w:p>
                </w:sdtContent>
              </w:sdt>
            </w:sdtContent>
          </w:sdt>
        </w:tc>
      </w:tr>
      <w:tr w:rsidR="004A18D3" w14:paraId="38F2D27C" w14:textId="77777777" w:rsidTr="004A18D3">
        <w:tc>
          <w:tcPr>
            <w:tcW w:w="1778" w:type="dxa"/>
          </w:tcPr>
          <w:p w14:paraId="011E433C" w14:textId="77777777" w:rsidR="004A18D3" w:rsidRDefault="004A18D3" w:rsidP="004A18D3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</w:tcPr>
          <w:p w14:paraId="01061145" w14:textId="77777777" w:rsidR="004A18D3" w:rsidRDefault="004A18D3" w:rsidP="004A18D3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0654BA738F344E569768CBD1C906085C"/>
                  </w:placeholder>
                  <w15:repeatingSectionItem/>
                </w:sdtPr>
                <w:sdtContent>
                  <w:p w14:paraId="60D12795" w14:textId="1B62A97E" w:rsidR="004A18D3" w:rsidRDefault="004A18D3" w:rsidP="004A18D3">
                    <w:pPr>
                      <w:pStyle w:val="Heading2"/>
                    </w:pPr>
                    <w:r>
                      <w:t xml:space="preserve">ISHS – LAGOS-STATE </w:t>
                    </w:r>
                    <w:r>
                      <w:t>–</w:t>
                    </w:r>
                    <w:r>
                      <w:t xml:space="preserve"> OLEVELS</w:t>
                    </w:r>
                  </w:p>
                  <w:p w14:paraId="52E86836" w14:textId="6904EAC7" w:rsidR="004A18D3" w:rsidRDefault="004A18D3" w:rsidP="004A18D3">
                    <w:r>
                      <w:t>I offered Computer studies, Mathematics, Physics , English Language ETC. and obtained excellent results in my Olevel.</w:t>
                    </w:r>
                  </w:p>
                </w:sdtContent>
              </w:sdt>
            </w:sdtContent>
          </w:sdt>
        </w:tc>
      </w:tr>
      <w:tr w:rsidR="004A18D3" w14:paraId="4E14C776" w14:textId="77777777" w:rsidTr="004A18D3">
        <w:tc>
          <w:tcPr>
            <w:tcW w:w="1778" w:type="dxa"/>
          </w:tcPr>
          <w:p w14:paraId="5681A3FB" w14:textId="77777777" w:rsidR="004A18D3" w:rsidRDefault="004A18D3" w:rsidP="004A18D3">
            <w:pPr>
              <w:pStyle w:val="Heading1"/>
            </w:pPr>
            <w:r>
              <w:t>Communication</w:t>
            </w:r>
          </w:p>
        </w:tc>
        <w:tc>
          <w:tcPr>
            <w:tcW w:w="472" w:type="dxa"/>
          </w:tcPr>
          <w:p w14:paraId="467CB238" w14:textId="77777777" w:rsidR="004A18D3" w:rsidRDefault="004A18D3" w:rsidP="004A18D3"/>
        </w:tc>
        <w:tc>
          <w:tcPr>
            <w:tcW w:w="7830" w:type="dxa"/>
          </w:tcPr>
          <w:p w14:paraId="38CDE69C" w14:textId="7487D759" w:rsidR="004A18D3" w:rsidRDefault="004A18D3" w:rsidP="004A18D3">
            <w:pPr>
              <w:pStyle w:val="ResumeText"/>
            </w:pPr>
            <w:r>
              <w:t>I am a highly eff</w:t>
            </w:r>
            <w:r w:rsidR="0086794F">
              <w:t>icient</w:t>
            </w:r>
            <w:r>
              <w:t xml:space="preserve"> problem solver with excellent collaboration and communication skills. I also learn quickly with excellent a</w:t>
            </w:r>
            <w:r>
              <w:t>daptability</w:t>
            </w:r>
            <w:r>
              <w:t xml:space="preserve"> and adept at rapidly acquiring new skills and adapting to evolving situations fast.</w:t>
            </w:r>
          </w:p>
        </w:tc>
      </w:tr>
      <w:tr w:rsidR="004A18D3" w14:paraId="790CEF7A" w14:textId="77777777" w:rsidTr="004A18D3">
        <w:tc>
          <w:tcPr>
            <w:tcW w:w="1778" w:type="dxa"/>
          </w:tcPr>
          <w:p w14:paraId="0E34DD13" w14:textId="77777777" w:rsidR="004A18D3" w:rsidRDefault="004A18D3" w:rsidP="004A18D3">
            <w:pPr>
              <w:pStyle w:val="Heading1"/>
            </w:pPr>
            <w:r>
              <w:t>Leadership</w:t>
            </w:r>
          </w:p>
        </w:tc>
        <w:tc>
          <w:tcPr>
            <w:tcW w:w="472" w:type="dxa"/>
          </w:tcPr>
          <w:p w14:paraId="1D11E843" w14:textId="77777777" w:rsidR="004A18D3" w:rsidRDefault="004A18D3" w:rsidP="004A18D3"/>
        </w:tc>
        <w:tc>
          <w:tcPr>
            <w:tcW w:w="7830" w:type="dxa"/>
          </w:tcPr>
          <w:p w14:paraId="53081B52" w14:textId="3FF2BBBE" w:rsidR="004A18D3" w:rsidRDefault="004A18D3" w:rsidP="004A18D3">
            <w:pPr>
              <w:pStyle w:val="ResumeText"/>
            </w:pPr>
            <w:r>
              <w:t>I was the senior prefect, vice-president of the jets club and president of the Innovation hub in my school.</w:t>
            </w:r>
          </w:p>
        </w:tc>
      </w:tr>
      <w:tr w:rsidR="004A18D3" w14:paraId="4B9A7C94" w14:textId="77777777" w:rsidTr="004A18D3">
        <w:tc>
          <w:tcPr>
            <w:tcW w:w="1778" w:type="dxa"/>
          </w:tcPr>
          <w:p w14:paraId="004C2199" w14:textId="77777777" w:rsidR="004A18D3" w:rsidRDefault="004A18D3" w:rsidP="004A18D3">
            <w:pPr>
              <w:pStyle w:val="Heading1"/>
            </w:pPr>
            <w:r>
              <w:t>References</w:t>
            </w:r>
          </w:p>
        </w:tc>
        <w:tc>
          <w:tcPr>
            <w:tcW w:w="472" w:type="dxa"/>
          </w:tcPr>
          <w:p w14:paraId="03B18AE1" w14:textId="77777777" w:rsidR="004A18D3" w:rsidRDefault="004A18D3" w:rsidP="004A18D3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0654BA738F344E569768CBD1C906085C"/>
                  </w:placeholder>
                  <w15:color w:val="C0C0C0"/>
                  <w15:repeatingSectionItem/>
                </w:sdtPr>
                <w:sdtContent>
                  <w:p w14:paraId="4D29983B" w14:textId="4A7DE96A" w:rsidR="004A18D3" w:rsidRDefault="004A18D3" w:rsidP="004A18D3">
                    <w:pPr>
                      <w:pStyle w:val="Heading2"/>
                    </w:pPr>
                    <w:r>
                      <w:t>Ogunlola Abdul-wahab</w:t>
                    </w:r>
                  </w:p>
                  <w:p w14:paraId="4FC1E403" w14:textId="7FE4B937" w:rsidR="004A18D3" w:rsidRDefault="0086794F" w:rsidP="004A18D3">
                    <w:pPr>
                      <w:pStyle w:val="ResumeText"/>
                    </w:pPr>
                    <w:r>
                      <w:t>Senior UI/UX  Engineer, Starlab Academy</w:t>
                    </w:r>
                  </w:p>
                  <w:p w14:paraId="5C553336" w14:textId="33A381CF" w:rsidR="004A18D3" w:rsidRDefault="0086794F" w:rsidP="004A18D3">
                    <w:hyperlink r:id="rId9" w:history="1">
                      <w:r w:rsidRPr="00C30033">
                        <w:rPr>
                          <w:rStyle w:val="Hyperlink"/>
                        </w:rPr>
                        <w:t>abdulwahabogunlola2007@gmail.com</w:t>
                      </w:r>
                    </w:hyperlink>
                    <w:r>
                      <w:t>, +2348121522725</w:t>
                    </w:r>
                  </w:p>
                </w:sdtContent>
              </w:sdt>
            </w:sdtContent>
          </w:sdt>
        </w:tc>
      </w:tr>
    </w:tbl>
    <w:p w14:paraId="00AA0B11" w14:textId="77777777" w:rsidR="0006540B" w:rsidRDefault="0006540B"/>
    <w:sectPr w:rsidR="0006540B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3B991" w14:textId="77777777" w:rsidR="008C3EA6" w:rsidRDefault="008C3EA6">
      <w:pPr>
        <w:spacing w:before="0" w:after="0" w:line="240" w:lineRule="auto"/>
      </w:pPr>
      <w:r>
        <w:separator/>
      </w:r>
    </w:p>
  </w:endnote>
  <w:endnote w:type="continuationSeparator" w:id="0">
    <w:p w14:paraId="13E2AA11" w14:textId="77777777" w:rsidR="008C3EA6" w:rsidRDefault="008C3EA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8B3B1" w14:textId="77777777" w:rsidR="0006540B" w:rsidRDefault="00D40938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DCC29" w14:textId="77777777" w:rsidR="008C3EA6" w:rsidRDefault="008C3EA6">
      <w:pPr>
        <w:spacing w:before="0" w:after="0" w:line="240" w:lineRule="auto"/>
      </w:pPr>
      <w:r>
        <w:separator/>
      </w:r>
    </w:p>
  </w:footnote>
  <w:footnote w:type="continuationSeparator" w:id="0">
    <w:p w14:paraId="725ADDBF" w14:textId="77777777" w:rsidR="008C3EA6" w:rsidRDefault="008C3EA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3D"/>
    <w:rsid w:val="0006540B"/>
    <w:rsid w:val="00094B1D"/>
    <w:rsid w:val="001D15F5"/>
    <w:rsid w:val="00307C97"/>
    <w:rsid w:val="004A18D3"/>
    <w:rsid w:val="00582C98"/>
    <w:rsid w:val="00620F3D"/>
    <w:rsid w:val="00675D8D"/>
    <w:rsid w:val="0086794F"/>
    <w:rsid w:val="008C3EA6"/>
    <w:rsid w:val="00AF3D19"/>
    <w:rsid w:val="00D40938"/>
    <w:rsid w:val="00FF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2E758"/>
  <w15:chartTrackingRefBased/>
  <w15:docId w15:val="{03E1F504-7FA4-4CA0-B69F-B3ACA4A4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Hyperlink">
    <w:name w:val="Hyperlink"/>
    <w:basedOn w:val="DefaultParagraphFont"/>
    <w:uiPriority w:val="99"/>
    <w:unhideWhenUsed/>
    <w:rsid w:val="0086794F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9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abdulwahabogunlola2007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7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9122E0CEB14613BDDEF3E59704E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8758C-3934-49A3-8609-3DE23E0C0CCC}"/>
      </w:docPartPr>
      <w:docPartBody>
        <w:p w:rsidR="00BB00E3" w:rsidRDefault="00551377">
          <w:pPr>
            <w:pStyle w:val="929122E0CEB14613BDDEF3E59704EAC6"/>
          </w:pPr>
          <w:r>
            <w:t>[Street Address]</w:t>
          </w:r>
        </w:p>
      </w:docPartBody>
    </w:docPart>
    <w:docPart>
      <w:docPartPr>
        <w:name w:val="AA8CB54DA77040DD8E8700BB5BE92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BFED1-8575-4C72-AFB8-97200B326C5F}"/>
      </w:docPartPr>
      <w:docPartBody>
        <w:p w:rsidR="00BB00E3" w:rsidRDefault="00551377">
          <w:pPr>
            <w:pStyle w:val="AA8CB54DA77040DD8E8700BB5BE92C06"/>
          </w:pPr>
          <w:r>
            <w:t>[City, ST ZIP Code]</w:t>
          </w:r>
        </w:p>
      </w:docPartBody>
    </w:docPart>
    <w:docPart>
      <w:docPartPr>
        <w:name w:val="84315A3BA7D34B979F049F9924F52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E0A46-A9AD-482F-B3D9-F506416120F8}"/>
      </w:docPartPr>
      <w:docPartBody>
        <w:p w:rsidR="00BB00E3" w:rsidRDefault="00551377">
          <w:pPr>
            <w:pStyle w:val="84315A3BA7D34B979F049F9924F523D6"/>
          </w:pPr>
          <w:r>
            <w:t>[Telephone]</w:t>
          </w:r>
        </w:p>
      </w:docPartBody>
    </w:docPart>
    <w:docPart>
      <w:docPartPr>
        <w:name w:val="3EDCD6510FE74B46BF9C7D90DE12B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E64E7-BA15-45A0-A809-CE9FEF381DA1}"/>
      </w:docPartPr>
      <w:docPartBody>
        <w:p w:rsidR="00BB00E3" w:rsidRDefault="00551377">
          <w:pPr>
            <w:pStyle w:val="3EDCD6510FE74B46BF9C7D90DE12B900"/>
          </w:pPr>
          <w:r>
            <w:t>[Website]</w:t>
          </w:r>
        </w:p>
      </w:docPartBody>
    </w:docPart>
    <w:docPart>
      <w:docPartPr>
        <w:name w:val="43FBDB97251F48A395BCD2A788572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1A929-F365-44F5-BEC9-39E3A209AEB5}"/>
      </w:docPartPr>
      <w:docPartBody>
        <w:p w:rsidR="00BB00E3" w:rsidRDefault="00551377">
          <w:pPr>
            <w:pStyle w:val="43FBDB97251F48A395BCD2A7885724F6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90971FB97C8440F0B6AA5F380422E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CC557-E7AE-4299-9C62-4841843BA33E}"/>
      </w:docPartPr>
      <w:docPartBody>
        <w:p w:rsidR="00BB00E3" w:rsidRDefault="00551377">
          <w:pPr>
            <w:pStyle w:val="90971FB97C8440F0B6AA5F380422E604"/>
          </w:pPr>
          <w:r>
            <w:t>[Your Name]</w:t>
          </w:r>
        </w:p>
      </w:docPartBody>
    </w:docPart>
    <w:docPart>
      <w:docPartPr>
        <w:name w:val="0654BA738F344E569768CBD1C9060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E38D3-F65E-45EB-BDCF-84F2EA21299B}"/>
      </w:docPartPr>
      <w:docPartBody>
        <w:p w:rsidR="00000000" w:rsidRDefault="00BB00E3" w:rsidP="00BB00E3">
          <w:pPr>
            <w:pStyle w:val="0654BA738F344E569768CBD1C906085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77"/>
    <w:rsid w:val="00551377"/>
    <w:rsid w:val="00A27CFB"/>
    <w:rsid w:val="00BB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9122E0CEB14613BDDEF3E59704EAC6">
    <w:name w:val="929122E0CEB14613BDDEF3E59704EAC6"/>
  </w:style>
  <w:style w:type="paragraph" w:customStyle="1" w:styleId="AA8CB54DA77040DD8E8700BB5BE92C06">
    <w:name w:val="AA8CB54DA77040DD8E8700BB5BE92C06"/>
  </w:style>
  <w:style w:type="paragraph" w:customStyle="1" w:styleId="84315A3BA7D34B979F049F9924F523D6">
    <w:name w:val="84315A3BA7D34B979F049F9924F523D6"/>
  </w:style>
  <w:style w:type="paragraph" w:customStyle="1" w:styleId="3EDCD6510FE74B46BF9C7D90DE12B900">
    <w:name w:val="3EDCD6510FE74B46BF9C7D90DE12B900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43FBDB97251F48A395BCD2A7885724F6">
    <w:name w:val="43FBDB97251F48A395BCD2A7885724F6"/>
  </w:style>
  <w:style w:type="paragraph" w:customStyle="1" w:styleId="90971FB97C8440F0B6AA5F380422E604">
    <w:name w:val="90971FB97C8440F0B6AA5F380422E604"/>
  </w:style>
  <w:style w:type="paragraph" w:customStyle="1" w:styleId="E7E3A317F36F46CBBA67920BC7288F60">
    <w:name w:val="E7E3A317F36F46CBBA67920BC7288F60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3B3737B41E7A493C98D2642BD8673A78">
    <w:name w:val="3B3737B41E7A493C98D2642BD8673A78"/>
  </w:style>
  <w:style w:type="character" w:styleId="PlaceholderText">
    <w:name w:val="Placeholder Text"/>
    <w:basedOn w:val="DefaultParagraphFont"/>
    <w:uiPriority w:val="99"/>
    <w:semiHidden/>
    <w:rsid w:val="00BB00E3"/>
    <w:rPr>
      <w:color w:val="808080"/>
    </w:rPr>
  </w:style>
  <w:style w:type="paragraph" w:customStyle="1" w:styleId="9580DE7BEDF04545A22ABF6AC2B85952">
    <w:name w:val="9580DE7BEDF04545A22ABF6AC2B85952"/>
  </w:style>
  <w:style w:type="paragraph" w:customStyle="1" w:styleId="F1D6FE85168C452DB3F8E95692B4301F">
    <w:name w:val="F1D6FE85168C452DB3F8E95692B4301F"/>
  </w:style>
  <w:style w:type="paragraph" w:customStyle="1" w:styleId="DD0D8E98EA174C98BCFE0703CE17EECD">
    <w:name w:val="DD0D8E98EA174C98BCFE0703CE17EECD"/>
  </w:style>
  <w:style w:type="paragraph" w:customStyle="1" w:styleId="D83C739C29004B2E8FF5C8872894663B">
    <w:name w:val="D83C739C29004B2E8FF5C8872894663B"/>
  </w:style>
  <w:style w:type="paragraph" w:customStyle="1" w:styleId="251545B9C37F45AABD34605BDB601AE1">
    <w:name w:val="251545B9C37F45AABD34605BDB601AE1"/>
  </w:style>
  <w:style w:type="paragraph" w:customStyle="1" w:styleId="B9AA9BBF9DF64A43A8B5F0ECFF709115">
    <w:name w:val="B9AA9BBF9DF64A43A8B5F0ECFF709115"/>
  </w:style>
  <w:style w:type="paragraph" w:customStyle="1" w:styleId="13F02E227C6E446880A7131688E8C6A4">
    <w:name w:val="13F02E227C6E446880A7131688E8C6A4"/>
  </w:style>
  <w:style w:type="paragraph" w:customStyle="1" w:styleId="CCA8EAD87F674283B251DF71E7C6CC9F">
    <w:name w:val="CCA8EAD87F674283B251DF71E7C6CC9F"/>
  </w:style>
  <w:style w:type="paragraph" w:customStyle="1" w:styleId="9F5BB84260474614AE072FED0F1A1C68">
    <w:name w:val="9F5BB84260474614AE072FED0F1A1C68"/>
  </w:style>
  <w:style w:type="paragraph" w:customStyle="1" w:styleId="36B9EDD352194CC99CD718710BF1FCCC">
    <w:name w:val="36B9EDD352194CC99CD718710BF1FCCC"/>
  </w:style>
  <w:style w:type="paragraph" w:customStyle="1" w:styleId="E6F5FAD21CA24C5A8594583532D78946">
    <w:name w:val="E6F5FAD21CA24C5A8594583532D78946"/>
  </w:style>
  <w:style w:type="paragraph" w:customStyle="1" w:styleId="0654BA738F344E569768CBD1C906085C">
    <w:name w:val="0654BA738F344E569768CBD1C906085C"/>
    <w:rsid w:val="00BB00E3"/>
    <w:rPr>
      <w:lang w:val="en-NG" w:eastAsia="en-NG"/>
    </w:rPr>
  </w:style>
  <w:style w:type="paragraph" w:customStyle="1" w:styleId="FE91A99A09E54E6C9F00B522C6F4588C">
    <w:name w:val="FE91A99A09E54E6C9F00B522C6F4588C"/>
    <w:rsid w:val="00BB00E3"/>
    <w:rPr>
      <w:lang w:val="en-NG" w:eastAsia="en-NG"/>
    </w:rPr>
  </w:style>
  <w:style w:type="paragraph" w:customStyle="1" w:styleId="CA7DCEE33B1D432CA186274FA27A0C06">
    <w:name w:val="CA7DCEE33B1D432CA186274FA27A0C06"/>
    <w:rsid w:val="00BB00E3"/>
    <w:rPr>
      <w:lang w:val="en-NG" w:eastAsia="en-NG"/>
    </w:rPr>
  </w:style>
  <w:style w:type="paragraph" w:customStyle="1" w:styleId="AE16E476AC4A49E0B67C523326161BCE">
    <w:name w:val="AE16E476AC4A49E0B67C523326161BCE"/>
    <w:rsid w:val="00BB00E3"/>
    <w:rPr>
      <w:lang w:val="en-NG" w:eastAsia="en-N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18, Itanlaye street, Ikotun</CompanyAddress>
  <CompanyPhone>+234 8136095561,</CompanyPhone>
  <CompanyFax/>
  <CompanyEmail>prospermarshalls@gmail.com.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57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Marshall Prosper</dc:creator>
  <cp:keywords>myportfolio.com,</cp:keywords>
  <cp:lastModifiedBy>Prosper</cp:lastModifiedBy>
  <cp:revision>6</cp:revision>
  <dcterms:created xsi:type="dcterms:W3CDTF">2024-08-08T13:29:00Z</dcterms:created>
  <dcterms:modified xsi:type="dcterms:W3CDTF">2024-08-09T12:00:00Z</dcterms:modified>
  <cp:category>Lagos State, Nigeria.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